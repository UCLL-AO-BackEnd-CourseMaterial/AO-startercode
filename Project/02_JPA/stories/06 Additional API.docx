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FAAC" w14:textId="59D0B9FF" w:rsidR="009A67FB" w:rsidRPr="00307D1A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F6C1D8B4C47E83448E2300BC3BC8C7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5A76" w:rsidRPr="00307D1A">
            <w:rPr>
              <w:rFonts w:cstheme="minorHAnsi"/>
              <w:lang w:val="en-US"/>
            </w:rPr>
            <w:t>06 Additional API</w:t>
          </w:r>
        </w:sdtContent>
      </w:sdt>
    </w:p>
    <w:p w14:paraId="615D5E9E" w14:textId="77777777" w:rsidR="00DA26AD" w:rsidRPr="00307D1A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307D1A">
        <w:rPr>
          <w:rFonts w:cstheme="minorHAnsi"/>
          <w:lang w:val="en-US"/>
        </w:rPr>
        <w:t>Description</w:t>
      </w:r>
    </w:p>
    <w:p w14:paraId="7953E9E4" w14:textId="7C6B98B0" w:rsidR="00DA26AD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Besides the functionalities in the context of the given front-end (previous stories), additional functionalities need to be provided.</w:t>
      </w:r>
    </w:p>
    <w:p w14:paraId="46CD92F8" w14:textId="578C17D2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</w:p>
    <w:p w14:paraId="347ACA6D" w14:textId="33E233D6" w:rsidR="003F5A76" w:rsidRPr="00307D1A" w:rsidRDefault="003F5A76" w:rsidP="00DA26AD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>Below you find the API of these functionalities (URL, request type, input, output, acceptance criteria).</w:t>
      </w:r>
    </w:p>
    <w:p w14:paraId="07EB6F10" w14:textId="0CEDBDF3" w:rsidR="005A3D27" w:rsidRDefault="005A3D27" w:rsidP="005A3D27">
      <w:pPr>
        <w:rPr>
          <w:rFonts w:asciiTheme="minorHAnsi" w:hAnsiTheme="minorHAnsi" w:cstheme="minorHAnsi"/>
          <w:lang w:val="en-US"/>
        </w:rPr>
      </w:pPr>
      <w:r w:rsidRPr="00307D1A">
        <w:rPr>
          <w:rFonts w:asciiTheme="minorHAnsi" w:hAnsiTheme="minorHAnsi" w:cstheme="minorHAnsi"/>
          <w:lang w:val="en-US"/>
        </w:rPr>
        <w:t xml:space="preserve">When a Book object is returned in the output, it has always </w:t>
      </w:r>
      <w:proofErr w:type="gramStart"/>
      <w:r w:rsidRPr="00307D1A">
        <w:rPr>
          <w:rFonts w:asciiTheme="minorHAnsi" w:hAnsiTheme="minorHAnsi" w:cstheme="minorHAnsi"/>
          <w:lang w:val="en-US"/>
        </w:rPr>
        <w:t>following</w:t>
      </w:r>
      <w:proofErr w:type="gramEnd"/>
      <w:r w:rsidRPr="00307D1A">
        <w:rPr>
          <w:rFonts w:asciiTheme="minorHAnsi" w:hAnsiTheme="minorHAnsi" w:cstheme="minorHAnsi"/>
          <w:lang w:val="en-US"/>
        </w:rPr>
        <w:t xml:space="preserve"> fields: “id” (long), “title” (String), “</w:t>
      </w:r>
      <w:proofErr w:type="spellStart"/>
      <w:r w:rsidRPr="00307D1A">
        <w:rPr>
          <w:rFonts w:asciiTheme="minorHAnsi" w:hAnsiTheme="minorHAnsi" w:cstheme="minorHAnsi"/>
          <w:lang w:val="en-US"/>
        </w:rPr>
        <w:t>numberInStock</w:t>
      </w:r>
      <w:proofErr w:type="spellEnd"/>
      <w:r w:rsidRPr="00307D1A">
        <w:rPr>
          <w:rFonts w:asciiTheme="minorHAnsi" w:hAnsiTheme="minorHAnsi" w:cstheme="minorHAnsi"/>
          <w:lang w:val="en-US"/>
        </w:rPr>
        <w:t>” (int), “price” (double), “</w:t>
      </w:r>
      <w:proofErr w:type="spellStart"/>
      <w:r w:rsidRPr="00307D1A">
        <w:rPr>
          <w:rFonts w:asciiTheme="minorHAnsi" w:hAnsiTheme="minorHAnsi" w:cstheme="minorHAnsi"/>
          <w:lang w:val="en-US"/>
        </w:rPr>
        <w:t>inColor</w:t>
      </w:r>
      <w:proofErr w:type="spellEnd"/>
      <w:r w:rsidRPr="00307D1A">
        <w:rPr>
          <w:rFonts w:asciiTheme="minorHAnsi" w:hAnsiTheme="minorHAnsi" w:cstheme="minorHAnsi"/>
          <w:lang w:val="en-US"/>
        </w:rPr>
        <w:t>” (Boolean), “</w:t>
      </w:r>
      <w:proofErr w:type="spellStart"/>
      <w:r w:rsidRPr="00307D1A">
        <w:rPr>
          <w:rFonts w:asciiTheme="minorHAnsi" w:hAnsiTheme="minorHAnsi" w:cstheme="minorHAnsi"/>
          <w:lang w:val="en-US"/>
        </w:rPr>
        <w:t>priceInDollar</w:t>
      </w:r>
      <w:proofErr w:type="spellEnd"/>
      <w:r w:rsidRPr="00307D1A">
        <w:rPr>
          <w:rFonts w:asciiTheme="minorHAnsi" w:hAnsiTheme="minorHAnsi" w:cstheme="minorHAnsi"/>
          <w:lang w:val="en-US"/>
        </w:rPr>
        <w:t>” (double)</w:t>
      </w:r>
    </w:p>
    <w:p w14:paraId="4B7535D6" w14:textId="77777777" w:rsidR="00B67B11" w:rsidRDefault="00B67B11" w:rsidP="005A3D27">
      <w:pPr>
        <w:rPr>
          <w:rFonts w:asciiTheme="minorHAnsi" w:hAnsiTheme="minorHAnsi" w:cstheme="minorHAnsi"/>
          <w:lang w:val="en-US"/>
        </w:rPr>
      </w:pPr>
    </w:p>
    <w:p w14:paraId="41021ED8" w14:textId="143E6489" w:rsidR="00B67B11" w:rsidRPr="00287558" w:rsidRDefault="00B67B11" w:rsidP="00B67B11">
      <w:pPr>
        <w:pStyle w:val="Kop2"/>
        <w:numPr>
          <w:ilvl w:val="0"/>
          <w:numId w:val="0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lang w:val="en-US"/>
        </w:rPr>
        <w:t>Techn</w:t>
      </w:r>
      <w:r w:rsidRPr="00287558">
        <w:rPr>
          <w:rFonts w:cstheme="minorHAnsi"/>
          <w:color w:val="000000" w:themeColor="text1"/>
          <w:lang w:val="en-US"/>
        </w:rPr>
        <w:t>ical Requirements</w:t>
      </w:r>
    </w:p>
    <w:p w14:paraId="76674E58" w14:textId="64F3C498" w:rsidR="00B67B11" w:rsidRDefault="00E76962" w:rsidP="005A3D2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 s</w:t>
      </w:r>
      <w:r w:rsidR="00287558" w:rsidRPr="00E76962">
        <w:rPr>
          <w:rFonts w:asciiTheme="minorHAnsi" w:hAnsiTheme="minorHAnsi" w:cstheme="minorHAnsi"/>
          <w:lang w:val="en-US"/>
        </w:rPr>
        <w:t xml:space="preserve">earch queries </w:t>
      </w:r>
      <w:r>
        <w:rPr>
          <w:rFonts w:asciiTheme="minorHAnsi" w:hAnsiTheme="minorHAnsi" w:cstheme="minorHAnsi"/>
          <w:lang w:val="en-US"/>
        </w:rPr>
        <w:t>should be</w:t>
      </w:r>
      <w:r w:rsidR="00287558" w:rsidRPr="00E76962">
        <w:rPr>
          <w:rFonts w:asciiTheme="minorHAnsi" w:hAnsiTheme="minorHAnsi" w:cstheme="minorHAnsi"/>
          <w:lang w:val="en-US"/>
        </w:rPr>
        <w:t xml:space="preserve"> performed in a </w:t>
      </w:r>
      <w:proofErr w:type="spellStart"/>
      <w:r w:rsidR="00287558" w:rsidRPr="00E76962">
        <w:rPr>
          <w:rFonts w:asciiTheme="minorHAnsi" w:hAnsiTheme="minorHAnsi" w:cstheme="minorHAnsi"/>
          <w:lang w:val="en-US"/>
        </w:rPr>
        <w:t>jpa</w:t>
      </w:r>
      <w:proofErr w:type="spellEnd"/>
      <w:r w:rsidR="00287558" w:rsidRPr="00E76962">
        <w:rPr>
          <w:rFonts w:asciiTheme="minorHAnsi" w:hAnsiTheme="minorHAnsi" w:cstheme="minorHAnsi"/>
          <w:lang w:val="en-US"/>
        </w:rPr>
        <w:t xml:space="preserve"> repository.</w:t>
      </w:r>
    </w:p>
    <w:p w14:paraId="1F221992" w14:textId="77777777" w:rsidR="00441516" w:rsidRDefault="00441516" w:rsidP="005A3D27">
      <w:pPr>
        <w:rPr>
          <w:rFonts w:asciiTheme="minorHAnsi" w:hAnsiTheme="minorHAnsi" w:cstheme="minorHAnsi"/>
          <w:lang w:val="en-US"/>
        </w:rPr>
      </w:pPr>
    </w:p>
    <w:p w14:paraId="2340C76A" w14:textId="1FC17A12" w:rsidR="00DA26AD" w:rsidRPr="00441516" w:rsidRDefault="00441516" w:rsidP="00441516">
      <w:pPr>
        <w:pStyle w:val="Kop2"/>
        <w:numPr>
          <w:ilvl w:val="0"/>
          <w:numId w:val="0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lang w:val="en-US"/>
        </w:rPr>
        <w:t>API</w:t>
      </w:r>
    </w:p>
    <w:p w14:paraId="3B67BAA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Find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705"/>
        <w:gridCol w:w="7311"/>
      </w:tblGrid>
      <w:tr w:rsidR="00D34561" w:rsidRPr="00307D1A" w14:paraId="7B3459F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157078A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6C4C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441516" w14:paraId="51B09D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26CB8C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9153D" w14:textId="12A3BE39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1" w:history="1">
              <w:r w:rsidR="003D019D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http://localhost:8080/api/book/search?id={id}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34561" w:rsidRPr="00441516" w14:paraId="3295C258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7F943762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DB42B" w14:textId="4865DEAA" w:rsidR="00D34561" w:rsidRPr="00307D1A" w:rsidRDefault="002E2739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Id </w:t>
            </w: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the book to be searched as query string</w:t>
            </w:r>
          </w:p>
        </w:tc>
      </w:tr>
      <w:tr w:rsidR="00D34561" w:rsidRPr="00307D1A" w14:paraId="17D535E5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531B3ED" w14:textId="77777777" w:rsidR="00644355" w:rsidRPr="00644355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</w:t>
            </w:r>
            <w:r w:rsidR="00644355"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 xml:space="preserve">: </w:t>
            </w:r>
          </w:p>
          <w:p w14:paraId="364D7306" w14:textId="6739F325" w:rsidR="00D34561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28AD7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644355" w:rsidRPr="00307D1A" w14:paraId="7EF902A3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2FF54F79" w14:textId="77777777" w:rsidR="00644355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477BC6AF" w14:textId="7303317E" w:rsidR="00644355" w:rsidRPr="00644355" w:rsidRDefault="00644355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44355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1F74C" w14:textId="7AEAB974" w:rsidR="00644355" w:rsidRPr="00307D1A" w:rsidRDefault="00405F96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Nothing (null object)</w:t>
            </w:r>
          </w:p>
        </w:tc>
      </w:tr>
      <w:tr w:rsidR="00D34561" w:rsidRPr="00441516" w14:paraId="740CAE41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</w:tcPr>
          <w:p w14:paraId="30DFF4D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1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3EE6" w14:textId="7487FC77" w:rsidR="00D34561" w:rsidRPr="00405F96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 book with the given id is returned</w:t>
            </w:r>
          </w:p>
        </w:tc>
      </w:tr>
    </w:tbl>
    <w:p w14:paraId="544E3920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7F25777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 xml:space="preserve">Delete book with given </w:t>
      </w:r>
      <w:proofErr w:type="gramStart"/>
      <w:r w:rsidRPr="00307D1A">
        <w:rPr>
          <w:rFonts w:asciiTheme="minorHAnsi" w:hAnsiTheme="minorHAnsi" w:cstheme="minorHAnsi"/>
          <w:b/>
          <w:bCs/>
          <w:lang w:val="en-US"/>
        </w:rPr>
        <w:t>id</w:t>
      </w:r>
      <w:proofErr w:type="gramEnd"/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8"/>
        <w:gridCol w:w="7318"/>
      </w:tblGrid>
      <w:tr w:rsidR="00D34561" w:rsidRPr="00307D1A" w14:paraId="04BE6FD1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07125E1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E3AE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</w:rPr>
              <w:t>DELETE</w:t>
            </w:r>
          </w:p>
        </w:tc>
      </w:tr>
      <w:tr w:rsidR="00D34561" w:rsidRPr="00441516" w14:paraId="449387B0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18D46418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A4EB" w14:textId="1B00497C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r:id="rId12" w:history="1">
              <w:r w:rsidR="00632DC7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  <w:lang w:val="en-US"/>
                </w:rPr>
                <w:t>http://localhost:8080/api/book/remove?id={id}</w:t>
              </w:r>
            </w:hyperlink>
          </w:p>
        </w:tc>
      </w:tr>
      <w:tr w:rsidR="00632DC7" w:rsidRPr="00441516" w14:paraId="263035D7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6AC94D3E" w14:textId="77777777" w:rsidR="00632DC7" w:rsidRPr="00307D1A" w:rsidRDefault="00632DC7" w:rsidP="00632DC7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5295A" w14:textId="19F78995" w:rsidR="00632DC7" w:rsidRPr="00307D1A" w:rsidRDefault="00632DC7" w:rsidP="00632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Id </w:t>
            </w: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the book to be deleted as query string</w:t>
            </w:r>
          </w:p>
        </w:tc>
      </w:tr>
      <w:tr w:rsidR="00D34561" w:rsidRPr="00307D1A" w14:paraId="46E49DDE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1B380CE8" w14:textId="77777777" w:rsidR="00D34561" w:rsidRPr="00632DC7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</w:t>
            </w:r>
            <w:r w:rsidR="00405F96"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:</w:t>
            </w:r>
          </w:p>
          <w:p w14:paraId="228E5246" w14:textId="3CC10A4D" w:rsidR="00405F96" w:rsidRPr="00632DC7" w:rsidRDefault="00405F9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00C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Book object (JSON)</w:t>
            </w:r>
          </w:p>
        </w:tc>
      </w:tr>
      <w:tr w:rsidR="00405F96" w:rsidRPr="00441516" w14:paraId="7DE9F5AD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7D23C2EE" w14:textId="77777777" w:rsidR="00405F96" w:rsidRPr="00632DC7" w:rsidRDefault="00632DC7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719AB561" w14:textId="51BB386A" w:rsidR="00632DC7" w:rsidRPr="00632DC7" w:rsidRDefault="00632DC7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632DC7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D3F80" w14:textId="0A889BE4" w:rsidR="00405F96" w:rsidRPr="00307D1A" w:rsidRDefault="00A07CAD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07CA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D34561" w:rsidRPr="00441516" w14:paraId="7408548F" w14:textId="77777777" w:rsidTr="00632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tcBorders>
              <w:right w:val="single" w:sz="4" w:space="0" w:color="auto"/>
            </w:tcBorders>
          </w:tcPr>
          <w:p w14:paraId="4B1D007D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894F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book with the given id is removed from the library. </w:t>
            </w:r>
          </w:p>
          <w:p w14:paraId="08670A71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the removed book if it exists</w:t>
            </w:r>
          </w:p>
        </w:tc>
      </w:tr>
    </w:tbl>
    <w:p w14:paraId="7EA0E509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7D7F8A7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with price and number in stock greater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29DDC1B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0F015B5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D7AD3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441516" w14:paraId="39ADF857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B5DC49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B2A99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3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http://localhost:8080/api/book/search/price/{price}/numberInStock/{numberInStock}</w:t>
              </w:r>
            </w:hyperlink>
            <w:r w:rsidR="00D34561"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D34561" w:rsidRPr="00441516" w14:paraId="5974A3B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21CE36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C5C7A" w14:textId="5272931A" w:rsidR="00D34561" w:rsidRPr="00307D1A" w:rsidRDefault="00D34561" w:rsidP="00B86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  <w:r w:rsidR="00B865B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(int)</w:t>
            </w:r>
            <w:r w:rsidR="00B865B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as</w:t>
            </w:r>
            <w:r w:rsidR="005C02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path variable</w:t>
            </w:r>
          </w:p>
        </w:tc>
      </w:tr>
      <w:tr w:rsidR="00D34561" w:rsidRPr="00441516" w14:paraId="722944C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79C29A3" w14:textId="77777777" w:rsidR="00B865B6" w:rsidRPr="00B865B6" w:rsidRDefault="00D34561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lastRenderedPageBreak/>
              <w:t>Output</w:t>
            </w:r>
            <w:r w:rsidR="00B865B6"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 xml:space="preserve">: </w:t>
            </w:r>
          </w:p>
          <w:p w14:paraId="6ABA6751" w14:textId="5AA7EF82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A9094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B865B6" w:rsidRPr="00644355" w14:paraId="73BD361F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3CBFBBCC" w14:textId="77777777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34D40B97" w14:textId="53A07E3C" w:rsidR="00B865B6" w:rsidRPr="00B865B6" w:rsidRDefault="00B865B6" w:rsidP="00C52FDA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D658A" w14:textId="75E736CF" w:rsidR="00B865B6" w:rsidRPr="00307D1A" w:rsidRDefault="005C0252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D34561" w:rsidRPr="00441516" w14:paraId="49D9F6FB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2DC77184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A9A30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with given price and </w:t>
            </w:r>
            <w:proofErr w:type="spellStart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greater than the given number.</w:t>
            </w:r>
          </w:p>
        </w:tc>
      </w:tr>
    </w:tbl>
    <w:p w14:paraId="49E4E954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6DD815CD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15C954F5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  <w:r w:rsidRPr="00307D1A">
        <w:rPr>
          <w:rFonts w:asciiTheme="minorHAnsi" w:hAnsiTheme="minorHAnsi" w:cstheme="minorHAnsi"/>
          <w:b/>
          <w:bCs/>
          <w:lang w:val="en-US"/>
        </w:rPr>
        <w:t>Find books not in color with price less than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D34561" w:rsidRPr="00307D1A" w14:paraId="46FA673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CCFBAA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9F98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34561" w:rsidRPr="00441516" w14:paraId="0E1F106A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F561FB1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8F0E" w14:textId="77777777" w:rsidR="00D34561" w:rsidRPr="00307D1A" w:rsidRDefault="00000000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4" w:history="1">
              <w:r w:rsidR="00D34561" w:rsidRPr="00307D1A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http://localhost:8080/api/book/search/notInColor/priceLessThan/{price}</w:t>
              </w:r>
            </w:hyperlink>
          </w:p>
        </w:tc>
      </w:tr>
      <w:tr w:rsidR="00D34561" w:rsidRPr="00441516" w14:paraId="095257FC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8C55D97" w14:textId="77777777" w:rsidR="00D34561" w:rsidRPr="00307D1A" w:rsidRDefault="00D34561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54B5" w14:textId="5DD2EA2B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 (double)</w:t>
            </w:r>
            <w:r w:rsidR="0033585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as path variable</w:t>
            </w:r>
          </w:p>
        </w:tc>
      </w:tr>
      <w:tr w:rsidR="00D34561" w:rsidRPr="00441516" w14:paraId="238B29C8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A41A421" w14:textId="077DD9FF" w:rsidR="00D34561" w:rsidRDefault="00D34561" w:rsidP="00C52F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 w:rsidR="0033585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</w:t>
            </w:r>
          </w:p>
          <w:p w14:paraId="370602D0" w14:textId="19D7D11C" w:rsidR="00335852" w:rsidRPr="00307D1A" w:rsidRDefault="00335852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BC1A" w14:textId="77777777" w:rsidR="00D34561" w:rsidRPr="00307D1A" w:rsidRDefault="00D34561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335852" w:rsidRPr="00644355" w14:paraId="3A2C37D4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7C64F30C" w14:textId="77777777" w:rsidR="00335852" w:rsidRPr="00B865B6" w:rsidRDefault="00335852" w:rsidP="00335852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1809429A" w14:textId="47CD1EA7" w:rsidR="00335852" w:rsidRPr="00307D1A" w:rsidRDefault="00335852" w:rsidP="00335852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C4F2" w14:textId="231DB9EC" w:rsidR="00335852" w:rsidRPr="00307D1A" w:rsidRDefault="00335852" w:rsidP="0033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335852" w:rsidRPr="00441516" w14:paraId="6549770D" w14:textId="77777777" w:rsidTr="004B4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C51EBE3" w14:textId="77777777" w:rsidR="00335852" w:rsidRPr="00307D1A" w:rsidRDefault="00335852" w:rsidP="00335852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3113F" w14:textId="77777777" w:rsidR="00335852" w:rsidRPr="00307D1A" w:rsidRDefault="00335852" w:rsidP="00335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Returns all books that are not in color and have price less than the given price.</w:t>
            </w:r>
          </w:p>
        </w:tc>
      </w:tr>
    </w:tbl>
    <w:p w14:paraId="4E690D68" w14:textId="77777777" w:rsidR="00D34561" w:rsidRPr="00307D1A" w:rsidRDefault="00D34561" w:rsidP="00D34561">
      <w:pPr>
        <w:rPr>
          <w:rFonts w:asciiTheme="minorHAnsi" w:hAnsiTheme="minorHAnsi" w:cstheme="minorHAnsi"/>
          <w:b/>
          <w:bCs/>
          <w:lang w:val="en-US"/>
        </w:rPr>
      </w:pPr>
    </w:p>
    <w:p w14:paraId="532458A6" w14:textId="77777777" w:rsidR="00376CFF" w:rsidRDefault="00376CFF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6B01FACF" w14:textId="27FA949F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Order books</w:t>
      </w:r>
    </w:p>
    <w:tbl>
      <w:tblPr>
        <w:tblStyle w:val="Rastertabel5donker"/>
        <w:tblW w:w="0" w:type="auto"/>
        <w:tblLook w:val="0680" w:firstRow="0" w:lastRow="0" w:firstColumn="1" w:lastColumn="0" w:noHBand="1" w:noVBand="1"/>
      </w:tblPr>
      <w:tblGrid>
        <w:gridCol w:w="1696"/>
        <w:gridCol w:w="7320"/>
      </w:tblGrid>
      <w:tr w:rsidR="00B809E3" w:rsidRPr="00307D1A" w14:paraId="12410D3F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45FFB5B0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9ED49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809E3" w:rsidRPr="00441516" w14:paraId="28158187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4A5E9F3" w14:textId="77777777" w:rsidR="00B809E3" w:rsidRPr="00307D1A" w:rsidRDefault="00B809E3" w:rsidP="00B809E3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URL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F4BB" w14:textId="19A3F651" w:rsidR="00B809E3" w:rsidRPr="00B809E3" w:rsidRDefault="00000000" w:rsidP="00B8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hyperlink r:id="rId15" w:history="1">
              <w:r w:rsidR="00D53303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 w:eastAsia="en-GB"/>
                </w:rPr>
                <w:t>http://localhost:8080/api/book/all/order?order={order}&amp;column={column}</w:t>
              </w:r>
            </w:hyperlink>
            <w:r w:rsidR="00B809E3">
              <w:rPr>
                <w:rFonts w:asciiTheme="minorHAnsi" w:hAnsiTheme="minorHAnsi" w:cstheme="minorHAnsi"/>
                <w:sz w:val="20"/>
                <w:szCs w:val="20"/>
                <w:lang w:val="en-US" w:eastAsia="en-GB"/>
              </w:rPr>
              <w:t xml:space="preserve"> </w:t>
            </w:r>
          </w:p>
        </w:tc>
      </w:tr>
      <w:tr w:rsidR="00B809E3" w:rsidRPr="00441516" w14:paraId="6ECC1862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C16D87B" w14:textId="77777777" w:rsidR="00B809E3" w:rsidRPr="00307D1A" w:rsidRDefault="00B809E3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BC89D" w14:textId="0B9DEA3B" w:rsidR="00B809E3" w:rsidRPr="00B809E3" w:rsidRDefault="00733475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Order and column as query string</w:t>
            </w:r>
          </w:p>
        </w:tc>
      </w:tr>
      <w:tr w:rsidR="00B809E3" w:rsidRPr="00441516" w14:paraId="3EFCF59A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50C82B6E" w14:textId="77777777" w:rsidR="00B809E3" w:rsidRDefault="00B809E3" w:rsidP="00C52FDA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Output</w:t>
            </w:r>
            <w:r w:rsidR="007334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:</w:t>
            </w:r>
          </w:p>
          <w:p w14:paraId="26D0506E" w14:textId="2F2D2C0C" w:rsidR="00733475" w:rsidRPr="00307D1A" w:rsidRDefault="00733475" w:rsidP="00C52FDA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A43EF" w14:textId="77777777" w:rsidR="00B809E3" w:rsidRPr="00307D1A" w:rsidRDefault="00B809E3" w:rsidP="00C5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 JSON array of books</w:t>
            </w:r>
          </w:p>
        </w:tc>
      </w:tr>
      <w:tr w:rsidR="008E48D0" w:rsidRPr="00644355" w14:paraId="2B17C36D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2ACD3C0" w14:textId="77777777" w:rsidR="008E48D0" w:rsidRPr="00B865B6" w:rsidRDefault="008E48D0" w:rsidP="008E48D0">
            <w:pPr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Output:</w:t>
            </w:r>
          </w:p>
          <w:p w14:paraId="241A1E0F" w14:textId="3B4425B2" w:rsidR="008E48D0" w:rsidRPr="00307D1A" w:rsidRDefault="008E48D0" w:rsidP="008E48D0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865B6">
              <w:rPr>
                <w:rFonts w:asciiTheme="minorHAnsi" w:hAnsiTheme="minorHAnsi" w:cstheme="minorHAnsi"/>
                <w:b w:val="0"/>
                <w:sz w:val="20"/>
                <w:szCs w:val="20"/>
                <w:lang w:val="en-US"/>
              </w:rPr>
              <w:t>Unhappy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DEEC" w14:textId="4066F94E" w:rsidR="008E48D0" w:rsidRPr="00307D1A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Empty array []</w:t>
            </w:r>
          </w:p>
        </w:tc>
      </w:tr>
      <w:tr w:rsidR="008E48D0" w:rsidRPr="00441516" w14:paraId="7E8AA346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0966DD41" w14:textId="77777777" w:rsidR="008E48D0" w:rsidRPr="000679E4" w:rsidRDefault="008E48D0" w:rsidP="008E48D0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8C42" w14:textId="123C1ED2" w:rsidR="008E48D0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07D1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Returns all books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ordered by given column in given order (descending or </w:t>
            </w:r>
            <w:r w:rsidR="00BC5B2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ascending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14:paraId="5BFFA7ED" w14:textId="7C9B74ED" w:rsidR="008E48D0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order is not “desc” or 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asc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”, books are ordered descending.</w:t>
            </w:r>
          </w:p>
          <w:p w14:paraId="4A42C4F4" w14:textId="4E94B609" w:rsidR="008E48D0" w:rsidRPr="00B809E3" w:rsidRDefault="00CC60E7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{column} should be one of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price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title</w:t>
            </w:r>
            <w:r w:rsidR="004B7AC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 w:rsidR="008E48D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given column does not exist, books are ordered by price.</w:t>
            </w:r>
          </w:p>
        </w:tc>
      </w:tr>
      <w:tr w:rsidR="008E48D0" w:rsidRPr="00441516" w14:paraId="5AE81989" w14:textId="77777777" w:rsidTr="00C5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auto"/>
            </w:tcBorders>
          </w:tcPr>
          <w:p w14:paraId="6775486E" w14:textId="0C892AD6" w:rsidR="008E48D0" w:rsidRPr="000679E4" w:rsidRDefault="008E48D0" w:rsidP="008E48D0">
            <w:pP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  <w:lang w:val="en-US"/>
              </w:rPr>
              <w:t>T</w:t>
            </w:r>
            <w:r w:rsidRPr="000679E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echnical implementation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205AB" w14:textId="57CD7C2D" w:rsidR="008E48D0" w:rsidRPr="002C60E1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You can implement this request with nested if-statements or with a switch-statement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hyperlink r:id="rId16" w:history="1">
              <w:r w:rsidRPr="0061010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https://docs.oracle.com/javase/tutorial/java/nutsandbolts/switch.html</w:t>
              </w:r>
            </w:hyperlink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</w:p>
          <w:p w14:paraId="19688CA3" w14:textId="48745B88" w:rsidR="008E48D0" w:rsidRPr="002C60E1" w:rsidRDefault="008E48D0" w:rsidP="008E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Or alternatively, th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guide </w:t>
            </w:r>
            <w:hyperlink r:id="rId17" w:anchor="2-sorting-with-a-sort-parameter" w:history="1">
              <w:r w:rsidRPr="002C60E1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US"/>
                </w:rPr>
                <w:t>https://www.baeldung.com/spring-data-sorting#2-sorting-with-a-sort-parameter</w:t>
              </w:r>
            </w:hyperlink>
            <w:r w:rsidRPr="002C60E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allows you to implement the request with one line of code.</w:t>
            </w:r>
          </w:p>
        </w:tc>
      </w:tr>
    </w:tbl>
    <w:p w14:paraId="27A69E15" w14:textId="77777777" w:rsidR="00B809E3" w:rsidRPr="00307D1A" w:rsidRDefault="00B809E3" w:rsidP="00B809E3">
      <w:pPr>
        <w:rPr>
          <w:rFonts w:asciiTheme="minorHAnsi" w:hAnsiTheme="minorHAnsi" w:cstheme="minorHAnsi"/>
          <w:b/>
          <w:bCs/>
          <w:lang w:val="en-US"/>
        </w:rPr>
      </w:pPr>
    </w:p>
    <w:p w14:paraId="73CC278F" w14:textId="08E24BBE" w:rsidR="00DA26AD" w:rsidRPr="00307D1A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307D1A" w:rsidSect="004B4053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47E8" w14:textId="77777777" w:rsidR="002567C3" w:rsidRDefault="002567C3" w:rsidP="00AA2B46">
      <w:r>
        <w:separator/>
      </w:r>
    </w:p>
  </w:endnote>
  <w:endnote w:type="continuationSeparator" w:id="0">
    <w:p w14:paraId="121E57BA" w14:textId="77777777" w:rsidR="002567C3" w:rsidRDefault="002567C3" w:rsidP="00AA2B46">
      <w:r>
        <w:continuationSeparator/>
      </w:r>
    </w:p>
  </w:endnote>
  <w:endnote w:type="continuationNotice" w:id="1">
    <w:p w14:paraId="0A435629" w14:textId="77777777" w:rsidR="002567C3" w:rsidRDefault="002567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C337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37BE42C" w14:textId="77777777" w:rsidTr="004004C5">
      <w:tc>
        <w:tcPr>
          <w:tcW w:w="6663" w:type="dxa"/>
        </w:tcPr>
        <w:p w14:paraId="0311005B" w14:textId="311999A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A76">
                <w:rPr>
                  <w:color w:val="808080" w:themeColor="background1" w:themeShade="80"/>
                  <w:szCs w:val="22"/>
                </w:rPr>
                <w:t>06 Additional API</w:t>
              </w:r>
            </w:sdtContent>
          </w:sdt>
        </w:p>
      </w:tc>
      <w:tc>
        <w:tcPr>
          <w:tcW w:w="2363" w:type="dxa"/>
        </w:tcPr>
        <w:p w14:paraId="3E4761B3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52ED5C27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6F51A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3E62" w14:textId="77777777" w:rsidR="002567C3" w:rsidRDefault="002567C3" w:rsidP="00AA2B46">
      <w:r>
        <w:separator/>
      </w:r>
    </w:p>
  </w:footnote>
  <w:footnote w:type="continuationSeparator" w:id="0">
    <w:p w14:paraId="5B05093F" w14:textId="77777777" w:rsidR="002567C3" w:rsidRDefault="002567C3" w:rsidP="00AA2B46">
      <w:r>
        <w:continuationSeparator/>
      </w:r>
    </w:p>
  </w:footnote>
  <w:footnote w:type="continuationNotice" w:id="1">
    <w:p w14:paraId="287D313C" w14:textId="77777777" w:rsidR="002567C3" w:rsidRDefault="002567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483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CD4828" wp14:editId="7B560709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F201ED" w14:textId="77777777" w:rsidR="0006608B" w:rsidRDefault="0006608B" w:rsidP="0006608B">
    <w:pPr>
      <w:pStyle w:val="Koptekst"/>
      <w:jc w:val="right"/>
    </w:pPr>
  </w:p>
  <w:p w14:paraId="1040D7CA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CD39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E58E2AD" wp14:editId="22FCCAC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23D16"/>
    <w:multiLevelType w:val="hybridMultilevel"/>
    <w:tmpl w:val="5AF49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85D4A"/>
    <w:multiLevelType w:val="hybridMultilevel"/>
    <w:tmpl w:val="44F25C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4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5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813057177">
    <w:abstractNumId w:val="17"/>
  </w:num>
  <w:num w:numId="25" w16cid:durableId="103817313">
    <w:abstractNumId w:val="22"/>
  </w:num>
  <w:num w:numId="26" w16cid:durableId="1107768849">
    <w:abstractNumId w:val="23"/>
  </w:num>
  <w:num w:numId="27" w16cid:durableId="101877585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7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679E4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835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093F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C7F29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0216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217"/>
    <w:rsid w:val="00253FD4"/>
    <w:rsid w:val="00254912"/>
    <w:rsid w:val="00254EC1"/>
    <w:rsid w:val="002567C3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558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0E1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739"/>
    <w:rsid w:val="002E2D45"/>
    <w:rsid w:val="002E2E07"/>
    <w:rsid w:val="002E3912"/>
    <w:rsid w:val="002E495A"/>
    <w:rsid w:val="002E5574"/>
    <w:rsid w:val="002E582E"/>
    <w:rsid w:val="002E5A43"/>
    <w:rsid w:val="002E6DB0"/>
    <w:rsid w:val="002E7066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D1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852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76CFF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6D8"/>
    <w:rsid w:val="003C5CB2"/>
    <w:rsid w:val="003C5E26"/>
    <w:rsid w:val="003C71AA"/>
    <w:rsid w:val="003C71B0"/>
    <w:rsid w:val="003C7295"/>
    <w:rsid w:val="003C75AE"/>
    <w:rsid w:val="003C7AB4"/>
    <w:rsid w:val="003D019D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A76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5F96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5588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516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053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B7ACB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6E22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3A7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3364"/>
    <w:rsid w:val="005A3D2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252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653F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4E04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2DC7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355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72E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475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75E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8D0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6C9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CA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5FBB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67B11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9E3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65B6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5B2B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365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047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BA4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0E7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561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303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2653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4DD4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6962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B12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8F2"/>
    <w:rsid w:val="00F1701A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1A4D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ADB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073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0FF7754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421EFD"/>
  <w15:docId w15:val="{D792BDBB-AF4A-5D49-95EA-0D5854B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  <w:style w:type="table" w:styleId="Rastertabel4">
    <w:name w:val="Grid Table 4"/>
    <w:basedOn w:val="Standaardtabel"/>
    <w:uiPriority w:val="49"/>
    <w:rsid w:val="003C56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D34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/%7bprice%7d/numberInStock/%7bnumberInStock%7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remove?id=%7bid%7d" TargetMode="External"/><Relationship Id="rId17" Type="http://schemas.openxmlformats.org/officeDocument/2006/relationships/hyperlink" Target="https://www.baeldung.com/spring-data-sort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tutorial/java/nutsandbolts/switch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i/book/search?id=%7bid%7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all/order?order=%7border%7d&amp;column=%7bcolumn%7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notInColor/priceLessThan/%7bprice%7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1D8B4C47E83448E2300BC3BC8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8F179B-0591-4040-AE5F-16D586C3F5F0}"/>
      </w:docPartPr>
      <w:docPartBody>
        <w:p w:rsidR="002F4897" w:rsidRDefault="00EA7200">
          <w:pPr>
            <w:pStyle w:val="F6C1D8B4C47E83448E2300BC3BC8C765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AE"/>
    <w:rsid w:val="002F4897"/>
    <w:rsid w:val="004C2D5F"/>
    <w:rsid w:val="00994936"/>
    <w:rsid w:val="00E429AE"/>
    <w:rsid w:val="00E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F6C1D8B4C47E83448E2300BC3BC8C765">
    <w:name w:val="F6C1D8B4C47E83448E2300BC3BC8C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AEE10-1CCB-4A20-87B1-E853F70F8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story.dotx</Template>
  <TotalTime>44</TotalTime>
  <Pages>2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 Additional API</vt:lpstr>
      <vt:lpstr>&lt;Document titel via document eigenschappen&gt;</vt:lpstr>
    </vt:vector>
  </TitlesOfParts>
  <Manager/>
  <Company>UCLL</Company>
  <LinksUpToDate>false</LinksUpToDate>
  <CharactersWithSpaces>3440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Additional API</dc:title>
  <dc:subject>Front End Development</dc:subject>
  <dc:creator>Greetje Jongen</dc:creator>
  <cp:keywords/>
  <dc:description/>
  <cp:lastModifiedBy>Greetje Jongen</cp:lastModifiedBy>
  <cp:revision>44</cp:revision>
  <cp:lastPrinted>2021-06-28T07:02:00Z</cp:lastPrinted>
  <dcterms:created xsi:type="dcterms:W3CDTF">2023-03-07T13:23:00Z</dcterms:created>
  <dcterms:modified xsi:type="dcterms:W3CDTF">2023-09-26T13:26:00Z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